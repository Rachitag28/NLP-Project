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967C40" w:rsidRDefault="00B84A3E" w:rsidP="00967C40">
      <w:pPr>
        <w:pStyle w:val="ACLAbstractText"/>
      </w:pPr>
      <w:r>
        <w:t xml:space="preserve">This report presents our approach towards stance analysis of twitter data. Our task includes two sub tasks based on supervised learning and weak supervised learning. There are three labels Favor, Against and Neutral under which tweets </w:t>
      </w:r>
      <w:r w:rsidR="009054D8">
        <w:t>are to be classified. To address these tasks, we have employed data pre-processing to filter the tweets, feature extraction and classification. The report present</w:t>
      </w:r>
      <w:r w:rsidR="009577B4">
        <w:t>s</w:t>
      </w:r>
      <w:r w:rsidR="009054D8">
        <w:t xml:space="preserve"> preliminary results and will be improved by implementing future work.</w:t>
      </w:r>
    </w:p>
    <w:p w:rsidR="00DE65A5" w:rsidRDefault="00DE65A5" w:rsidP="00041E14">
      <w:pPr>
        <w:pStyle w:val="ACLSection"/>
      </w:pPr>
      <w:r w:rsidRPr="00C15082">
        <w:t>Introduction</w:t>
      </w:r>
    </w:p>
    <w:p w:rsidR="005F7489" w:rsidRDefault="009054D8" w:rsidP="000D0205">
      <w:pPr>
        <w:pStyle w:val="ACLText"/>
      </w:pPr>
      <w:r>
        <w:t>Social networking is becoming very prevalent in present scenario, where people express their opinions about different issues on platforms like Twitter, Facebook etc.</w:t>
      </w:r>
      <w:r w:rsidR="00407A48">
        <w:t xml:space="preserve"> These opinions can target anyone and can be in favor, against or may be neutral to that specific target. If the opinion or stance on a tweet completely supports the target entity the stance is considered as </w:t>
      </w:r>
      <w:r w:rsidR="00407A48">
        <w:rPr>
          <w:i/>
        </w:rPr>
        <w:t>Favor</w:t>
      </w:r>
      <w:r w:rsidR="00407A48">
        <w:t xml:space="preserve">, and if it completely berates the target entity the stance is </w:t>
      </w:r>
      <w:r w:rsidR="00407A48">
        <w:rPr>
          <w:i/>
        </w:rPr>
        <w:t>Against.</w:t>
      </w:r>
      <w:r w:rsidR="00407A48">
        <w:t xml:space="preserve"> Also in some cases the stance is not explicitly reflected, these can be classified as </w:t>
      </w:r>
      <w:r w:rsidR="00407A48">
        <w:rPr>
          <w:i/>
        </w:rPr>
        <w:t>Neutral</w:t>
      </w:r>
      <w:r w:rsidR="00407A48">
        <w:t xml:space="preserve">. </w:t>
      </w:r>
      <w:r w:rsidR="005F7489">
        <w:t xml:space="preserve">Great number of researchers are focusing on stance analysis to contribute in growth of natural language processing. </w:t>
      </w:r>
    </w:p>
    <w:p w:rsidR="00976CB8" w:rsidRDefault="00407A48" w:rsidP="000D0205">
      <w:pPr>
        <w:pStyle w:val="ACLText"/>
      </w:pPr>
      <w:r>
        <w:t xml:space="preserve"> </w:t>
      </w:r>
      <w:r w:rsidR="009054D8">
        <w:t xml:space="preserve"> </w:t>
      </w:r>
      <w:r w:rsidR="005F7489">
        <w:t xml:space="preserve">Stance analysis is often confused with sentiment analysis, despite having different approach. </w:t>
      </w:r>
      <w:r w:rsidR="00526560">
        <w:t xml:space="preserve">Sentiment represent an emotion of a person about a specific target i.e. it is basically how a person feels about a specific target, either positive or negative. </w:t>
      </w:r>
      <w:r w:rsidR="00526560">
        <w:lastRenderedPageBreak/>
        <w:t xml:space="preserve">Whereas stance is much broader concept which include sentiment as well as evaluation of information provided by that person. Stance always require a specific target entity about which the opinion is expressed, the target aspect of the entity and the sentiment </w:t>
      </w:r>
      <w:r w:rsidR="00976CB8">
        <w:t>associated with the stance. Detecting the correct stance from a tweet is a different challenging task.</w:t>
      </w:r>
    </w:p>
    <w:p w:rsidR="0022467C" w:rsidRDefault="00526560" w:rsidP="000D0205">
      <w:pPr>
        <w:pStyle w:val="ACLText"/>
      </w:pPr>
      <w:r>
        <w:t xml:space="preserve"> </w:t>
      </w:r>
      <w:r w:rsidR="005F7489">
        <w:t xml:space="preserve"> </w:t>
      </w:r>
      <w:r w:rsidR="009577B4">
        <w:t xml:space="preserve">The </w:t>
      </w:r>
      <w:r w:rsidR="0010725C">
        <w:t xml:space="preserve">task we address is about classifying the given tweets under three labels Favor, Against or Neutral. Task is divided in to two sub tasks where one involves supervised learning other uses weak-supervised learning. For the first task we are </w:t>
      </w:r>
      <w:r w:rsidR="004F29F4">
        <w:t>provided with training data having</w:t>
      </w:r>
      <w:r w:rsidR="0010725C">
        <w:t xml:space="preserve"> five different target entities and the tweets have predefined labels for stance. The five target identities are </w:t>
      </w:r>
      <w:r w:rsidR="0010725C">
        <w:rPr>
          <w:i/>
        </w:rPr>
        <w:t>Hillary Clinton, Atheism, Climate change is a real concern, Feminist movement, Legalization of abortion.</w:t>
      </w:r>
      <w:r w:rsidR="004F231F" w:rsidRPr="00A36FEC">
        <w:t xml:space="preserve"> </w:t>
      </w:r>
      <w:r w:rsidR="004F29F4">
        <w:t xml:space="preserve">For the second subtask we have only one target entity </w:t>
      </w:r>
      <w:r w:rsidR="004F29F4">
        <w:rPr>
          <w:i/>
        </w:rPr>
        <w:t xml:space="preserve">Donald </w:t>
      </w:r>
      <w:r w:rsidR="004F29F4" w:rsidRPr="004F29F4">
        <w:rPr>
          <w:i/>
        </w:rPr>
        <w:t>Trump</w:t>
      </w:r>
      <w:r w:rsidR="004F29F4">
        <w:t>, weak-supervised learning will be implemented on a huge unlabeled data to detect the correct stance for the target entity. Our goal is to use the provid</w:t>
      </w:r>
      <w:r w:rsidR="00F46F3E">
        <w:t>ed training data for both</w:t>
      </w:r>
      <w:r w:rsidR="004F29F4">
        <w:t xml:space="preserve"> subtasks to train</w:t>
      </w:r>
      <w:r w:rsidR="00BA7376">
        <w:t xml:space="preserve"> our model for stance detection.</w:t>
      </w:r>
    </w:p>
    <w:p w:rsidR="00F77E7E" w:rsidRPr="00F46F3E" w:rsidRDefault="004F29F4" w:rsidP="00F46F3E">
      <w:pPr>
        <w:pStyle w:val="ACLText"/>
      </w:pPr>
      <w:r>
        <w:t xml:space="preserve">  </w:t>
      </w:r>
      <w:r w:rsidR="00F46F3E">
        <w:t>Initially we will start our approach by preprocessing the data by removing all the disturbance from tweets in our training data. Then features selection will decide on the different features to be considered. After feature selection a classification algorithm will be applied to classify the tweets for its respective stance. At last we will evaluate the performance of our model by computing the f-score and compare the results with similar research.</w:t>
      </w:r>
      <w:r w:rsidR="00FF5DFF">
        <w:fldChar w:fldCharType="begin"/>
      </w:r>
      <w:r w:rsidR="00FF5DFF">
        <w:instrText xml:space="preserve"> REF SecSubmittedToCamera \h </w:instrText>
      </w:r>
      <w:r w:rsidR="00FF5DFF">
        <w:fldChar w:fldCharType="end"/>
      </w:r>
    </w:p>
    <w:p w:rsidR="00DE65A5" w:rsidRPr="00C15082" w:rsidRDefault="00283073" w:rsidP="00041E14">
      <w:pPr>
        <w:pStyle w:val="ACLSection"/>
      </w:pPr>
      <w:r>
        <w:lastRenderedPageBreak/>
        <w:t>Preprocessing Data</w:t>
      </w:r>
      <w:r w:rsidR="00DE65A5" w:rsidRPr="00C15082">
        <w:t xml:space="preserve"> </w:t>
      </w:r>
    </w:p>
    <w:p w:rsidR="00892621" w:rsidRPr="000725D1" w:rsidRDefault="00137351" w:rsidP="000725D1">
      <w:pPr>
        <w:pStyle w:val="ACLText"/>
      </w:pPr>
      <w:r>
        <w:t>On social networking platforms like Twitter people usually do not follow the formal rules of a language and instead, use abbreviations, slangs which might generate deviations from the correct meaning of the tweet. Since computers are not capable of understanding these deviations so abbreviations and slangs must be corrected. Also people like to use</w:t>
      </w:r>
      <w:r w:rsidRPr="00137351">
        <w:rPr>
          <w:i/>
        </w:rPr>
        <w:t xml:space="preserve"> Hashtags</w:t>
      </w:r>
      <w:r>
        <w:t xml:space="preserve">(#) between the or after the tweets and often tag different users by using </w:t>
      </w:r>
      <w:r>
        <w:rPr>
          <w:i/>
        </w:rPr>
        <w:t>‘@’</w:t>
      </w:r>
      <w:r>
        <w:t xml:space="preserve"> followed by username. These hashtags and tags can again increase the complexity in determining the stance of the tweet. In our model we will eliminated the tags(@) </w:t>
      </w:r>
      <w:r w:rsidR="00321582">
        <w:t>and hashtags from the tweets, but we will collect the list of all hashtags associated with each tweet separately to use them as features for our classification algorithm.</w:t>
      </w:r>
    </w:p>
    <w:tbl>
      <w:tblPr>
        <w:tblpPr w:leftFromText="187" w:rightFromText="187" w:vertAnchor="page" w:horzAnchor="margin" w:tblpY="577"/>
        <w:tblOverlap w:val="never"/>
        <w:tblW w:w="0" w:type="auto"/>
        <w:tblLook w:val="04A0" w:firstRow="1" w:lastRow="0" w:firstColumn="1" w:lastColumn="0" w:noHBand="0" w:noVBand="1"/>
      </w:tblPr>
      <w:tblGrid>
        <w:gridCol w:w="803"/>
      </w:tblGrid>
      <w:tr w:rsidR="00892621" w:rsidTr="00743D96">
        <w:trPr>
          <w:trHeight w:val="246"/>
        </w:trPr>
        <w:tc>
          <w:tcPr>
            <w:tcW w:w="803" w:type="dxa"/>
          </w:tcPr>
          <w:p w:rsidR="00892621" w:rsidRDefault="00892621" w:rsidP="00743D96">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B84A3E" w:rsidRPr="00FA36D0">
              <w:rPr>
                <w:noProof/>
                <w:lang w:eastAsia="en-US"/>
              </w:rPr>
              <w:drawing>
                <wp:anchor distT="0" distB="0" distL="114300" distR="114300" simplePos="0" relativeHeight="252254208" behindDoc="0" locked="0" layoutInCell="1" allowOverlap="1" wp14:anchorId="186939F0" wp14:editId="17E06177">
                  <wp:simplePos x="0" y="0"/>
                  <wp:positionH relativeFrom="page">
                    <wp:posOffset>6217920</wp:posOffset>
                  </wp:positionH>
                  <wp:positionV relativeFrom="page">
                    <wp:posOffset>548640</wp:posOffset>
                  </wp:positionV>
                  <wp:extent cx="438912" cy="8686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A3E" w:rsidRPr="00FA36D0">
              <w:rPr>
                <w:noProof/>
                <w:lang w:eastAsia="en-US"/>
              </w:rPr>
              <w:drawing>
                <wp:anchor distT="0" distB="0" distL="114300" distR="114300" simplePos="0" relativeHeight="252253184" behindDoc="0" locked="0" layoutInCell="1" allowOverlap="1" wp14:anchorId="1607CB54" wp14:editId="441018BA">
                  <wp:simplePos x="0" y="0"/>
                  <wp:positionH relativeFrom="page">
                    <wp:posOffset>-548640</wp:posOffset>
                  </wp:positionH>
                  <wp:positionV relativeFrom="page">
                    <wp:posOffset>548640</wp:posOffset>
                  </wp:positionV>
                  <wp:extent cx="438912" cy="8686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F77E7E" w:rsidRDefault="00F77E7E" w:rsidP="00321582">
      <w:pPr>
        <w:pStyle w:val="ACLTextFirstlineindent016"/>
        <w:ind w:firstLine="0"/>
      </w:pPr>
    </w:p>
    <w:p w:rsidR="00DE65A5" w:rsidRPr="00875715" w:rsidRDefault="00321582" w:rsidP="000725D1">
      <w:pPr>
        <w:pStyle w:val="ACLSubsection"/>
      </w:pPr>
      <w:r>
        <w:t>Separating Hashtags</w:t>
      </w:r>
    </w:p>
    <w:p w:rsidR="00936DE3" w:rsidRPr="004207FB" w:rsidRDefault="00936DE3" w:rsidP="00936DE3">
      <w:pPr>
        <w:pStyle w:val="ACLText"/>
      </w:pPr>
      <w:r w:rsidRPr="004207FB">
        <w:t>T</w:t>
      </w:r>
      <w:r w:rsidR="00321582">
        <w:t xml:space="preserve">he hashtags are used along with tweets to highlight a specific topic of interest or to emphasize on a keyword currently in trend. Searching the hashtags on social media fetches all the information associated with those hashtags. Hashtags usually keywords preceded by ‘#’ character. Some of the hashtags in out training data are </w:t>
      </w:r>
      <w:r w:rsidR="00321582">
        <w:rPr>
          <w:i/>
        </w:rPr>
        <w:t xml:space="preserve">#Benghazi, #SemST, </w:t>
      </w:r>
      <w:r w:rsidR="00A5039E">
        <w:rPr>
          <w:i/>
        </w:rPr>
        <w:t>#socialism, #WhyIamNotVotingForHillary</w:t>
      </w:r>
      <w:r w:rsidR="00A5039E">
        <w:t xml:space="preserve"> etc.</w:t>
      </w:r>
      <w:r w:rsidRPr="004207FB">
        <w:t xml:space="preserve"> </w:t>
      </w:r>
      <w:r w:rsidR="00A5039E">
        <w:t xml:space="preserve">Training model might encounter trouble in interpreting the correct meaning of them. We separated all the hashtags from tweets and collected them separately along with the unique Ids of each tweet. </w:t>
      </w:r>
    </w:p>
    <w:p w:rsidR="00DE65A5" w:rsidRPr="00875715" w:rsidRDefault="00A5039E" w:rsidP="00C07CC2">
      <w:pPr>
        <w:pStyle w:val="ACLTextFirstlineindent016"/>
      </w:pPr>
      <w:r>
        <w:t xml:space="preserve">Also we often see few words in a tweet preceded by ‘@’ character, these are called tags. These tags are used by people to notify other people that they are supposed to see that tweet. These also might degrade the prediction of classification. We have removed these tags from the tweets and </w:t>
      </w:r>
      <w:r w:rsidR="00C07CC2">
        <w:t>eliminated them completely.</w:t>
      </w:r>
    </w:p>
    <w:p w:rsidR="00DE65A5" w:rsidRPr="00875715" w:rsidRDefault="00DE65A5" w:rsidP="00107ACA">
      <w:pPr>
        <w:pStyle w:val="ACLSubsection"/>
      </w:pPr>
      <w:r>
        <w:t>El</w:t>
      </w:r>
      <w:r w:rsidR="00C07CC2">
        <w:t>iminating Punctuations</w:t>
      </w:r>
    </w:p>
    <w:p w:rsidR="00C07CC2" w:rsidRPr="00C07CC2" w:rsidRDefault="00C07CC2" w:rsidP="005E0DDC">
      <w:pPr>
        <w:pStyle w:val="ACLText"/>
        <w:rPr>
          <w:lang w:eastAsia="tr-TR"/>
        </w:rPr>
      </w:pPr>
      <w:r>
        <w:rPr>
          <w:lang w:eastAsia="tr-TR"/>
        </w:rPr>
        <w:t xml:space="preserve">The tweets in our training set also had many unnecessary and incorrect punctuations including multiples use of same symbol (“!!!!”, “…”). We removed all the punctuations from the tweet to clean the tweets. If there is an apostrophe(“ ‘ “) character, it will be identified during abbreviation removal step. </w:t>
      </w:r>
      <w:r>
        <w:rPr>
          <w:lang w:eastAsia="tr-TR"/>
        </w:rPr>
        <w:lastRenderedPageBreak/>
        <w:t xml:space="preserve">For example, </w:t>
      </w:r>
      <w:r>
        <w:rPr>
          <w:i/>
          <w:lang w:eastAsia="tr-TR"/>
        </w:rPr>
        <w:t>it’s</w:t>
      </w:r>
      <w:r>
        <w:rPr>
          <w:lang w:eastAsia="tr-TR"/>
        </w:rPr>
        <w:t xml:space="preserve"> after punctuation removal will become </w:t>
      </w:r>
      <w:r>
        <w:rPr>
          <w:i/>
          <w:lang w:eastAsia="tr-TR"/>
        </w:rPr>
        <w:t>its</w:t>
      </w:r>
      <w:r w:rsidR="005E0DDC">
        <w:rPr>
          <w:lang w:eastAsia="tr-TR"/>
        </w:rPr>
        <w:t xml:space="preserve">. But after abbreviation and slang removal it will be transformed into </w:t>
      </w:r>
      <w:r w:rsidR="005E0DDC">
        <w:rPr>
          <w:i/>
          <w:lang w:eastAsia="tr-TR"/>
        </w:rPr>
        <w:t>it is.</w:t>
      </w:r>
    </w:p>
    <w:p w:rsidR="00DE65A5" w:rsidRPr="00C15082" w:rsidRDefault="005E0DDC" w:rsidP="00107ACA">
      <w:pPr>
        <w:pStyle w:val="ACLSubsection"/>
      </w:pPr>
      <w:r>
        <w:t>Correcting Slangs &amp; Abbreviations</w:t>
      </w:r>
    </w:p>
    <w:p w:rsidR="00F2276D" w:rsidRPr="00DB2BD6" w:rsidRDefault="005E0DDC" w:rsidP="00EE23A8">
      <w:pPr>
        <w:pStyle w:val="ACLText"/>
      </w:pPr>
      <w:r>
        <w:t xml:space="preserve">Due to word character limit in Twitter, people are restricted to use a limited number of characters to express their opinion. Failing to do that, most of them have started using abbreviations of different words, so that they can write less but express more. For example, instead of </w:t>
      </w:r>
      <w:r>
        <w:rPr>
          <w:i/>
        </w:rPr>
        <w:t>with respect to</w:t>
      </w:r>
      <w:r>
        <w:t xml:space="preserve"> we might see abbreviation </w:t>
      </w:r>
      <w:r>
        <w:rPr>
          <w:i/>
        </w:rPr>
        <w:t>wrt</w:t>
      </w:r>
      <w:r>
        <w:t xml:space="preserve">. Users also prefer to use slangs instead of using formal form of the word. For example </w:t>
      </w:r>
      <w:r>
        <w:rPr>
          <w:i/>
        </w:rPr>
        <w:t xml:space="preserve">great </w:t>
      </w:r>
      <w:r>
        <w:t xml:space="preserve"> is often written as </w:t>
      </w:r>
      <w:r>
        <w:rPr>
          <w:i/>
        </w:rPr>
        <w:t>gr8</w:t>
      </w:r>
      <w:r>
        <w:t xml:space="preserve">, </w:t>
      </w:r>
      <w:r w:rsidR="00DB2BD6">
        <w:rPr>
          <w:i/>
        </w:rPr>
        <w:t>government</w:t>
      </w:r>
      <w:r w:rsidR="00DB2BD6">
        <w:t xml:space="preserve"> is written as </w:t>
      </w:r>
      <w:r w:rsidR="00DB2BD6">
        <w:rPr>
          <w:i/>
        </w:rPr>
        <w:t>gov’t</w:t>
      </w:r>
      <w:r w:rsidR="00DB2BD6">
        <w:t xml:space="preserve"> etc. The stance detection method is not capable enough to recognize the correct form of these words.</w:t>
      </w:r>
    </w:p>
    <w:p w:rsidR="00DB2BD6" w:rsidRDefault="00DB2BD6" w:rsidP="00420989">
      <w:pPr>
        <w:pStyle w:val="ACLTextFirstlineindent016"/>
      </w:pPr>
      <w:r>
        <w:t>The proposed model identifies these slangs and abbreviations in the tweets and translate them to its correct form. We have used a pre-defined dictionary</w:t>
      </w:r>
      <w:r w:rsidRPr="00DB2BD6">
        <w:rPr>
          <w:vertAlign w:val="superscript"/>
        </w:rPr>
        <w:t>1</w:t>
      </w:r>
      <w:r>
        <w:t xml:space="preserve"> of which consists of slangs/abbreviation and their respective correct form to perform this step.</w:t>
      </w:r>
    </w:p>
    <w:p w:rsidR="00DB2BD6" w:rsidRDefault="00DB2BD6" w:rsidP="00420989">
      <w:pPr>
        <w:pStyle w:val="ACLTextFirstlineindent016"/>
      </w:pPr>
    </w:p>
    <w:p w:rsidR="00DE65A5" w:rsidRPr="00C15082" w:rsidRDefault="0007224D" w:rsidP="0007224D">
      <w:pPr>
        <w:pStyle w:val="Heading1"/>
      </w:pPr>
      <w:r>
        <w:t>Classification</w:t>
      </w:r>
    </w:p>
    <w:p w:rsidR="0007224D" w:rsidRDefault="0007224D" w:rsidP="006C11F0">
      <w:pPr>
        <w:pStyle w:val="ACLText"/>
        <w:rPr>
          <w:lang w:eastAsia="tr-TR"/>
        </w:rPr>
      </w:pPr>
      <w:r>
        <w:rPr>
          <w:lang w:eastAsia="tr-TR"/>
        </w:rPr>
        <w:t>The classification process consists of feature selection, feature extraction and finally using machine learning algorithm to classify the given tweets in the testing data into the pre-specified classes. We have taken ideas from the existing literature and added a few concepts of our own.</w:t>
      </w:r>
    </w:p>
    <w:p w:rsidR="0007224D" w:rsidRDefault="0007224D" w:rsidP="006C11F0">
      <w:pPr>
        <w:pStyle w:val="ACLText"/>
        <w:rPr>
          <w:lang w:eastAsia="tr-TR"/>
        </w:rPr>
      </w:pPr>
    </w:p>
    <w:p w:rsidR="00DE65A5" w:rsidRPr="00C15082" w:rsidRDefault="002732FD" w:rsidP="00107ACA">
      <w:pPr>
        <w:pStyle w:val="ACLSubsection"/>
      </w:pPr>
      <w:r>
        <w:t>Feature Selection</w:t>
      </w:r>
      <w:r w:rsidR="00DE65A5" w:rsidRPr="00C15082">
        <w:t xml:space="preserve"> </w:t>
      </w:r>
    </w:p>
    <w:p w:rsidR="00EB0C96" w:rsidRDefault="002732FD" w:rsidP="006C11F0">
      <w:pPr>
        <w:pStyle w:val="ACLText"/>
        <w:rPr>
          <w:lang w:eastAsia="tr-TR"/>
        </w:rPr>
      </w:pPr>
      <w:r>
        <w:rPr>
          <w:lang w:eastAsia="tr-TR"/>
        </w:rPr>
        <w:t>We have learned from the papers that we read that combining lexical and semantic features can help the system perform better. Sentiment features have also been used before. Our approach is to handpick a handful of topics that are closely related to our targets a</w:t>
      </w:r>
      <w:r w:rsidR="00DE60A4">
        <w:rPr>
          <w:lang w:eastAsia="tr-TR"/>
        </w:rPr>
        <w:t>nd use the associated sentiments of the ove</w:t>
      </w:r>
      <w:r w:rsidR="00EB0C96">
        <w:rPr>
          <w:lang w:eastAsia="tr-TR"/>
        </w:rPr>
        <w:t>r</w:t>
      </w:r>
      <w:r w:rsidR="00DE60A4">
        <w:rPr>
          <w:lang w:eastAsia="tr-TR"/>
        </w:rPr>
        <w:t>all tweet along with them</w:t>
      </w:r>
      <w:r>
        <w:rPr>
          <w:lang w:eastAsia="tr-TR"/>
        </w:rPr>
        <w:t>.</w:t>
      </w:r>
      <w:r w:rsidR="00EB0C96">
        <w:rPr>
          <w:lang w:eastAsia="tr-TR"/>
        </w:rPr>
        <w:t xml:space="preserve"> As lexical features we have</w:t>
      </w:r>
      <w:r w:rsidR="00DE60A4">
        <w:rPr>
          <w:lang w:eastAsia="tr-TR"/>
        </w:rPr>
        <w:t xml:space="preserve"> </w:t>
      </w:r>
      <w:r w:rsidR="00EB0C96">
        <w:rPr>
          <w:lang w:eastAsia="tr-TR"/>
        </w:rPr>
        <w:t xml:space="preserve">tested </w:t>
      </w:r>
      <w:r w:rsidR="00DE60A4">
        <w:rPr>
          <w:lang w:eastAsia="tr-TR"/>
        </w:rPr>
        <w:t>using</w:t>
      </w:r>
      <w:r w:rsidR="00EB0C96">
        <w:rPr>
          <w:lang w:eastAsia="tr-TR"/>
        </w:rPr>
        <w:t xml:space="preserve"> both</w:t>
      </w:r>
      <w:r w:rsidR="00DE60A4">
        <w:rPr>
          <w:lang w:eastAsia="tr-TR"/>
        </w:rPr>
        <w:t xml:space="preserve"> bag of words and word bigrams. We are working towards extracting the semantic features as well. </w:t>
      </w:r>
    </w:p>
    <w:p w:rsidR="00EB0C96" w:rsidRDefault="00EB0C96" w:rsidP="006C11F0">
      <w:pPr>
        <w:pStyle w:val="ACLText"/>
        <w:rPr>
          <w:lang w:eastAsia="tr-TR"/>
        </w:rPr>
      </w:pPr>
    </w:p>
    <w:p w:rsidR="00DE65A5" w:rsidRPr="00C15082" w:rsidRDefault="00EB0C96" w:rsidP="00107ACA">
      <w:pPr>
        <w:pStyle w:val="ACLSubsection"/>
      </w:pPr>
      <w:r>
        <w:lastRenderedPageBreak/>
        <w:t>Feature Extraction</w:t>
      </w:r>
    </w:p>
    <w:p w:rsidR="00866506" w:rsidRDefault="00B80294" w:rsidP="001979F1">
      <w:pPr>
        <w:pStyle w:val="ACLText"/>
        <w:rPr>
          <w:bCs/>
        </w:rPr>
      </w:pPr>
      <w:r w:rsidRPr="00866506">
        <w:rPr>
          <w:bCs/>
        </w:rPr>
        <w:t>We have taken the clean tweets from the preprocessing phase to extract features from them. For the first step of our classification process we are using word bigrams as the feature. For that purpose, we have first extracted all the bigrams from the cleaned training set tweets. Because there are many infrequent bigrams we have decided not to use them as features. Rather, we have taken the most common 500 bigrams from the training set data to build our feature</w:t>
      </w:r>
      <w:r w:rsidR="00866506" w:rsidRPr="00866506">
        <w:rPr>
          <w:bCs/>
        </w:rPr>
        <w:t xml:space="preserve"> </w:t>
      </w:r>
      <w:r w:rsidRPr="00866506">
        <w:rPr>
          <w:bCs/>
        </w:rPr>
        <w:t>set.</w:t>
      </w:r>
    </w:p>
    <w:p w:rsidR="00866506" w:rsidRDefault="00866506" w:rsidP="00866506">
      <w:pPr>
        <w:pStyle w:val="ACLTextFirstlineindent016"/>
      </w:pPr>
    </w:p>
    <w:p w:rsidR="00866506" w:rsidRPr="00866506" w:rsidRDefault="00866506" w:rsidP="00866506">
      <w:pPr>
        <w:pStyle w:val="ACLTextFirstlineindent016"/>
        <w:ind w:firstLine="0"/>
        <w:rPr>
          <w:b/>
        </w:rPr>
      </w:pPr>
      <w:r w:rsidRPr="00866506">
        <w:rPr>
          <w:b/>
        </w:rPr>
        <w:t>3.3</w:t>
      </w:r>
      <w:r w:rsidRPr="00866506">
        <w:rPr>
          <w:b/>
        </w:rPr>
        <w:tab/>
      </w:r>
      <w:r w:rsidR="00A35AA4">
        <w:rPr>
          <w:b/>
        </w:rPr>
        <w:t>Passing Data through Classifiers</w:t>
      </w:r>
      <w:bookmarkStart w:id="0" w:name="_GoBack"/>
      <w:bookmarkEnd w:id="0"/>
    </w:p>
    <w:p w:rsidR="00DE65A5" w:rsidRDefault="00E45191" w:rsidP="001979F1">
      <w:pPr>
        <w:pStyle w:val="ACLText"/>
      </w:pPr>
      <w:r>
        <w:t>Although the stance detection task is about classifying the tweets into ‘Favor’ &amp; ‘Against’ class, in the training data there are tweets that have the label ‘None’ also. Many of the literature we went through first classified between tweets with stance and those with none. Then they went ahead and classified the tweets with stance into Favor and Against.</w:t>
      </w:r>
      <w:r w:rsidR="00830430">
        <w:t xml:space="preserve"> At this point in our project we have classified into the three classes. Later we will introduce a two-layer classifier.</w:t>
      </w:r>
    </w:p>
    <w:p w:rsidR="00A50F8B" w:rsidRDefault="00A50F8B" w:rsidP="00A50F8B">
      <w:pPr>
        <w:pStyle w:val="ACLTextFirstlineindent016"/>
        <w:ind w:firstLine="0"/>
      </w:pPr>
      <w:r>
        <w:t>We have used the Multinomial Naïve Bayes &amp; the Support Vector Machine classifiers provided by the scikit-learn package wrapped by the nltk package.</w:t>
      </w:r>
    </w:p>
    <w:p w:rsidR="00F63FED" w:rsidRDefault="00F63FED" w:rsidP="00A50F8B">
      <w:pPr>
        <w:pStyle w:val="ACLTextFirstlineindent016"/>
        <w:ind w:firstLine="0"/>
      </w:pPr>
    </w:p>
    <w:p w:rsidR="00F63FED" w:rsidRDefault="00F63FED" w:rsidP="00F63FED">
      <w:pPr>
        <w:pStyle w:val="Heading1"/>
      </w:pPr>
      <w:r w:rsidRPr="00F63FED">
        <w:t>Preliminary Results</w:t>
      </w:r>
    </w:p>
    <w:p w:rsidR="00F63FED" w:rsidRPr="00F63FED" w:rsidRDefault="00F63FED" w:rsidP="00A50F8B">
      <w:pPr>
        <w:pStyle w:val="ACLTextFirstlineindent016"/>
        <w:ind w:firstLine="0"/>
        <w:rPr>
          <w:b/>
        </w:rPr>
      </w:pPr>
      <w:r>
        <w:rPr>
          <w:b/>
        </w:rPr>
        <w:t>We have performed the classification task on</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(Gusfield, 1997) or, if the author's name appears in the text itself, as Gusfield (1997). Append lowercase letters to the year in cases of ambiguities. Treat double authors as in (Aho and Ullman, 1972), but write as in (Chandra et al., 1981) when more than two authors are involved. Collapse multiple citations as in (Gusfield, 1997; Aho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B84A3E" w:rsidRPr="00B84A3E">
        <w:rPr>
          <w:rStyle w:val="ACLCaptionLabel"/>
          <w:b w:val="0"/>
          <w:sz w:val="22"/>
          <w:szCs w:val="22"/>
        </w:rPr>
        <w:t xml:space="preserve">Figure </w:t>
      </w:r>
      <w:r w:rsidR="00B84A3E" w:rsidRPr="00B84A3E">
        <w:rPr>
          <w:rStyle w:val="ACLCaptionLabel"/>
          <w:b w:val="0"/>
          <w:noProof/>
          <w:sz w:val="22"/>
          <w:szCs w:val="22"/>
        </w:rPr>
        <w:t>1</w:t>
      </w:r>
      <w:r w:rsidR="00143B69" w:rsidRPr="00143B69">
        <w:rPr>
          <w:b/>
          <w:szCs w:val="22"/>
        </w:rPr>
        <w:fldChar w:fldCharType="end"/>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B84A3E">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lastRenderedPageBreak/>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927CA5" w:rsidTr="00FE4C01">
        <w:trPr>
          <w:trHeight w:val="246"/>
        </w:trPr>
        <w:tc>
          <w:tcPr>
            <w:tcW w:w="661" w:type="dxa"/>
          </w:tcPr>
          <w:p w:rsidR="00927CA5" w:rsidRDefault="00927CA5"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B84A3E" w:rsidRPr="00446D99">
              <w:rPr>
                <w:noProof/>
                <w:lang w:eastAsia="en-US"/>
              </w:rPr>
              <w:drawing>
                <wp:anchor distT="0" distB="0" distL="114300" distR="114300" simplePos="0" relativeHeight="252260352" behindDoc="0" locked="0" layoutInCell="1" allowOverlap="1" wp14:anchorId="08C9CEF3" wp14:editId="41150057">
                  <wp:simplePos x="0" y="0"/>
                  <wp:positionH relativeFrom="page">
                    <wp:posOffset>6217920</wp:posOffset>
                  </wp:positionH>
                  <wp:positionV relativeFrom="page">
                    <wp:posOffset>548640</wp:posOffset>
                  </wp:positionV>
                  <wp:extent cx="438912" cy="86868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A3E" w:rsidRPr="00446D99">
              <w:rPr>
                <w:noProof/>
                <w:lang w:eastAsia="en-US"/>
              </w:rPr>
              <w:drawing>
                <wp:anchor distT="0" distB="0" distL="114300" distR="114300" simplePos="0" relativeHeight="252259328" behindDoc="0" locked="0" layoutInCell="1" allowOverlap="1" wp14:anchorId="5DBAEF0F" wp14:editId="6771EA0A">
                  <wp:simplePos x="0" y="0"/>
                  <wp:positionH relativeFrom="page">
                    <wp:posOffset>-548640</wp:posOffset>
                  </wp:positionH>
                  <wp:positionV relativeFrom="page">
                    <wp:posOffset>548640</wp:posOffset>
                  </wp:positionV>
                  <wp:extent cx="438912" cy="86868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496898">
      <w:pPr>
        <w:pStyle w:val="ACLBulletedList"/>
      </w:pPr>
      <w:r>
        <w:t>Place the mouse pointer at the location where you wish to add the cross reference.</w:t>
      </w:r>
    </w:p>
    <w:p w:rsidR="00DE65A5" w:rsidRPr="00437672" w:rsidRDefault="00DE65A5" w:rsidP="00496898">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496898">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496898">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496898">
      <w:pPr>
        <w:pStyle w:val="ACLBulletedList"/>
      </w:pPr>
      <w:r w:rsidRPr="00437672">
        <w:t xml:space="preserve">Under Insert Reference To, click Only Label and Number, then click OK. </w:t>
      </w:r>
    </w:p>
    <w:p w:rsidR="00C81AB3" w:rsidRPr="00437672" w:rsidRDefault="00DE65A5" w:rsidP="00496898">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496898">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B84A3E" w:rsidRPr="00B84A3E">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B84A3E">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496898">
      <w:pPr>
        <w:pStyle w:val="ACLBulletedList"/>
      </w:pPr>
      <w:r>
        <w:lastRenderedPageBreak/>
        <w:t xml:space="preserve">Create a bookmark for it.  </w:t>
      </w:r>
    </w:p>
    <w:p w:rsidR="00DE65A5" w:rsidRPr="001C461A" w:rsidRDefault="00DE65A5" w:rsidP="00496898">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496898">
      <w:pPr>
        <w:pStyle w:val="ACLBulletedList"/>
      </w:pPr>
      <w:r>
        <w:t>To refer back, place the mouse pointer at the location where you wish to add the cross reference.</w:t>
      </w:r>
    </w:p>
    <w:p w:rsidR="00DE65A5" w:rsidRPr="001C461A" w:rsidRDefault="00DE65A5" w:rsidP="00496898">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496898">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496898">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B84A3E">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B26B86" w:rsidTr="00FE4C01">
        <w:trPr>
          <w:trHeight w:val="246"/>
        </w:trPr>
        <w:tc>
          <w:tcPr>
            <w:tcW w:w="661" w:type="dxa"/>
          </w:tcPr>
          <w:p w:rsidR="00B26B86" w:rsidRDefault="00B26B86"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B84A3E" w:rsidRPr="00446D99">
              <w:rPr>
                <w:noProof/>
                <w:lang w:eastAsia="en-US"/>
              </w:rPr>
              <w:drawing>
                <wp:anchor distT="0" distB="0" distL="114300" distR="114300" simplePos="0" relativeHeight="252263424" behindDoc="0" locked="0" layoutInCell="1" allowOverlap="1" wp14:anchorId="2C6873A6" wp14:editId="3E29656C">
                  <wp:simplePos x="0" y="0"/>
                  <wp:positionH relativeFrom="page">
                    <wp:posOffset>6217920</wp:posOffset>
                  </wp:positionH>
                  <wp:positionV relativeFrom="page">
                    <wp:posOffset>548640</wp:posOffset>
                  </wp:positionV>
                  <wp:extent cx="438912" cy="86868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A3E" w:rsidRPr="00446D99">
              <w:rPr>
                <w:noProof/>
                <w:lang w:eastAsia="en-US"/>
              </w:rPr>
              <w:drawing>
                <wp:anchor distT="0" distB="0" distL="114300" distR="114300" simplePos="0" relativeHeight="252262400" behindDoc="0" locked="0" layoutInCell="1" allowOverlap="1" wp14:anchorId="5524A9F6" wp14:editId="7A993860">
                  <wp:simplePos x="0" y="0"/>
                  <wp:positionH relativeFrom="page">
                    <wp:posOffset>-548640</wp:posOffset>
                  </wp:positionH>
                  <wp:positionV relativeFrom="page">
                    <wp:posOffset>548640</wp:posOffset>
                  </wp:positionV>
                  <wp:extent cx="438912" cy="86868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FB26D3" w:rsidRDefault="00FB26D3" w:rsidP="00DE65A5">
      <w:pPr>
        <w:pStyle w:val="ACLSubsection"/>
      </w:pPr>
      <w:bookmarkStart w:id="4" w:name="SecSubmittedToCamera"/>
      <w:bookmarkEnd w:id="4"/>
      <w:r>
        <w:t>From Submitted to Camera-Ready</w:t>
      </w:r>
    </w:p>
    <w:p w:rsidR="00FB26D3" w:rsidRPr="00FB26D3" w:rsidRDefault="00FB26D3" w:rsidP="00FB26D3">
      <w:pPr>
        <w:pStyle w:val="ACLText"/>
      </w:pPr>
      <w:r>
        <w:t>To remove submission formatting for the camera-ready document, delete the header and footer on the first page (double clicking in the area, then delete the text).  This will remove them from the rest of the document.  To remove the ruler, click on Styles, the ACL Submission Ruler dropdown, “Select All N Instance(s)”.  Then press Delete on your keyboard.</w:t>
      </w:r>
    </w:p>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5" w:name="Sec3"/>
      <w:bookmarkStart w:id="6" w:name="_Ref432587649"/>
      <w:bookmarkEnd w:id="5"/>
      <w:r w:rsidRPr="00C15082">
        <w:lastRenderedPageBreak/>
        <w:t>L</w:t>
      </w:r>
      <w:r>
        <w:t>ength of Submission</w:t>
      </w:r>
      <w:bookmarkEnd w:id="6"/>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t>Font Size</w:t>
                  </w:r>
                </w:p>
              </w:tc>
              <w:tc>
                <w:tcPr>
                  <w:tcW w:w="747" w:type="dxa"/>
                  <w:tcBorders>
                    <w:left w:val="nil"/>
                    <w:bottom w:val="single" w:sz="4" w:space="0" w:color="auto"/>
                  </w:tcBorders>
                </w:tcPr>
                <w:p w:rsidR="00DE65A5" w:rsidRPr="001A5F14" w:rsidRDefault="00DE65A5" w:rsidP="009E5B39">
                  <w:pPr>
                    <w:pStyle w:val="ACLText"/>
                    <w:framePr w:hSpace="187" w:wrap="around" w:hAnchor="text" w:xAlign="center" w:y="1"/>
                    <w:suppressOverlap/>
                    <w:rPr>
                      <w:b/>
                      <w:bCs/>
                      <w:sz w:val="20"/>
                    </w:rPr>
                  </w:pPr>
                  <w:r w:rsidRPr="001A5F14">
                    <w:rPr>
                      <w:b/>
                      <w:bCs/>
                      <w:sz w:val="20"/>
                    </w:rPr>
                    <w:t>Style</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paper title</w:t>
                  </w:r>
                </w:p>
              </w:tc>
              <w:tc>
                <w:tcPr>
                  <w:tcW w:w="1150" w:type="dxa"/>
                  <w:tcBorders>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15 pt</w:t>
                  </w:r>
                </w:p>
              </w:tc>
              <w:tc>
                <w:tcPr>
                  <w:tcW w:w="747" w:type="dxa"/>
                  <w:tcBorders>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names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12 pt</w:t>
                  </w:r>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affiliation</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12 pt</w:t>
                  </w:r>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71"/>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the word “Abstract”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12 pt</w:t>
                  </w:r>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section titles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12 pt</w:t>
                  </w:r>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document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11 pt</w:t>
                  </w:r>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abstract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10 pt</w:t>
                  </w:r>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9 pt</w:t>
                  </w:r>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 label</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9 pt</w:t>
                  </w:r>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bibliography</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10 pt</w:t>
                  </w:r>
                </w:p>
              </w:tc>
              <w:tc>
                <w:tcPr>
                  <w:tcW w:w="747" w:type="dxa"/>
                  <w:tcBorders>
                    <w:top w:val="nil"/>
                    <w:left w:val="nil"/>
                    <w:bottom w:val="nil"/>
                  </w:tcBorders>
                </w:tcPr>
                <w:p w:rsidR="00DE65A5" w:rsidRPr="001A5F14" w:rsidRDefault="00DE65A5" w:rsidP="00B917BA">
                  <w:pPr>
                    <w:pStyle w:val="ACLText"/>
                    <w:framePr w:hSpace="187" w:wrap="around" w:hAnchor="text" w:xAlign="center" w:y="1"/>
                    <w:suppressOverlap/>
                    <w:rPr>
                      <w:bCs/>
                      <w:color w:val="000000"/>
                      <w:sz w:val="20"/>
                    </w:rPr>
                  </w:pPr>
                </w:p>
              </w:tc>
            </w:tr>
            <w:tr w:rsidR="00DE65A5" w:rsidRPr="00DD7CE0" w:rsidTr="00FE4C01">
              <w:trPr>
                <w:trHeight w:val="24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footnotes</w:t>
                  </w:r>
                </w:p>
              </w:tc>
              <w:tc>
                <w:tcPr>
                  <w:tcW w:w="1150" w:type="dxa"/>
                  <w:tcBorders>
                    <w:top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9 pt</w:t>
                  </w:r>
                </w:p>
              </w:tc>
              <w:tc>
                <w:tcPr>
                  <w:tcW w:w="747" w:type="dxa"/>
                  <w:tcBorders>
                    <w:top w:val="nil"/>
                    <w:left w:val="nil"/>
                  </w:tcBorders>
                </w:tcPr>
                <w:p w:rsidR="00DE65A5" w:rsidRPr="001A5F14" w:rsidRDefault="00DE65A5" w:rsidP="00B917BA">
                  <w:pPr>
                    <w:pStyle w:val="ACLText"/>
                    <w:framePr w:hSpace="187" w:wrap="around" w:hAnchor="text" w:xAlign="center" w:y="1"/>
                    <w:suppressOverlap/>
                    <w:rPr>
                      <w:bCs/>
                      <w:color w:val="000000"/>
                      <w:sz w:val="2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B84A3E">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lastRenderedPageBreak/>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3E5149" w:rsidTr="00FE4C01">
        <w:trPr>
          <w:trHeight w:val="246"/>
        </w:trPr>
        <w:tc>
          <w:tcPr>
            <w:tcW w:w="661" w:type="dxa"/>
          </w:tcPr>
          <w:p w:rsidR="003E5149" w:rsidRDefault="003E5149"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B84A3E" w:rsidRPr="00D6267E">
              <w:rPr>
                <w:noProof/>
                <w:lang w:eastAsia="en-US"/>
              </w:rPr>
              <w:drawing>
                <wp:anchor distT="0" distB="0" distL="114300" distR="114300" simplePos="0" relativeHeight="252266496" behindDoc="0" locked="0" layoutInCell="1" allowOverlap="1" wp14:anchorId="6CFEBC9D" wp14:editId="0396CF7F">
                  <wp:simplePos x="0" y="0"/>
                  <wp:positionH relativeFrom="page">
                    <wp:posOffset>6217920</wp:posOffset>
                  </wp:positionH>
                  <wp:positionV relativeFrom="page">
                    <wp:posOffset>548640</wp:posOffset>
                  </wp:positionV>
                  <wp:extent cx="438912" cy="86868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A3E" w:rsidRPr="00D6267E">
              <w:rPr>
                <w:noProof/>
                <w:lang w:eastAsia="en-US"/>
              </w:rPr>
              <w:drawing>
                <wp:anchor distT="0" distB="0" distL="114300" distR="114300" simplePos="0" relativeHeight="252265472" behindDoc="0" locked="0" layoutInCell="1" allowOverlap="1" wp14:anchorId="4BA2E35F" wp14:editId="42F9A21B">
                  <wp:simplePos x="0" y="0"/>
                  <wp:positionH relativeFrom="page">
                    <wp:posOffset>-548640</wp:posOffset>
                  </wp:positionH>
                  <wp:positionV relativeFrom="page">
                    <wp:posOffset>548640</wp:posOffset>
                  </wp:positionV>
                  <wp:extent cx="438912" cy="86868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lastRenderedPageBreak/>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Aho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Kozen, and Larry J.Stockmeyer.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DB2" w:rsidRDefault="00787DB2">
      <w:r>
        <w:separator/>
      </w:r>
    </w:p>
    <w:p w:rsidR="00787DB2" w:rsidRDefault="00787DB2"/>
  </w:endnote>
  <w:endnote w:type="continuationSeparator" w:id="0">
    <w:p w:rsidR="00787DB2" w:rsidRDefault="00787DB2">
      <w:r>
        <w:continuationSeparator/>
      </w:r>
    </w:p>
    <w:p w:rsidR="00787DB2" w:rsidRDefault="00787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073" w:rsidRPr="00083188" w:rsidRDefault="00283073" w:rsidP="00083188">
    <w:pPr>
      <w:pStyle w:val="ACLSubmissionPageNumbering"/>
    </w:pPr>
    <w:r w:rsidRPr="00083188">
      <w:fldChar w:fldCharType="begin"/>
    </w:r>
    <w:r w:rsidRPr="00083188">
      <w:instrText xml:space="preserve"> PAGE   \* MERGEFORMAT </w:instrText>
    </w:r>
    <w:r w:rsidRPr="00083188">
      <w:fldChar w:fldCharType="separate"/>
    </w:r>
    <w:r w:rsidR="00A35AA4">
      <w:rPr>
        <w:noProof/>
      </w:rPr>
      <w:t>3</w:t>
    </w:r>
    <w:r w:rsidRPr="0008318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DB2" w:rsidRDefault="00787DB2" w:rsidP="00A56EDB">
      <w:pPr>
        <w:widowControl w:val="0"/>
        <w:spacing w:line="120" w:lineRule="auto"/>
      </w:pPr>
      <w:r>
        <w:separator/>
      </w:r>
      <w:r>
        <w:separator/>
      </w:r>
      <w:r>
        <w:t xml:space="preserve"> </w:t>
      </w:r>
    </w:p>
  </w:footnote>
  <w:footnote w:type="continuationSeparator" w:id="0">
    <w:p w:rsidR="00787DB2" w:rsidRDefault="00787DB2" w:rsidP="00A56EDB">
      <w:pPr>
        <w:widowControl w:val="0"/>
        <w:spacing w:line="120" w:lineRule="auto"/>
      </w:pPr>
      <w:r>
        <w:separator/>
      </w:r>
    </w:p>
  </w:footnote>
  <w:footnote w:type="continuationNotice" w:id="1">
    <w:p w:rsidR="00787DB2" w:rsidRDefault="00787DB2" w:rsidP="00A56EDB">
      <w:pPr>
        <w:widowControl w:val="0"/>
        <w:spacing w:line="120" w:lineRule="auto"/>
      </w:pPr>
      <w:r>
        <w:separator/>
      </w:r>
    </w:p>
  </w:footnote>
  <w:footnote w:id="2">
    <w:p w:rsidR="00283073" w:rsidRDefault="00283073" w:rsidP="00A56EDB">
      <w:pPr>
        <w:pStyle w:val="ACLFootnoteText"/>
        <w:rPr>
          <w:lang w:eastAsia="tr-TR"/>
        </w:rPr>
      </w:pPr>
    </w:p>
  </w:footnote>
  <w:footnote w:id="3">
    <w:p w:rsidR="00283073" w:rsidRPr="00F932DC" w:rsidRDefault="00283073"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_acronym</w:t>
      </w:r>
      <w:r w:rsidRPr="00F932DC">
        <w:rPr>
          <w:rFonts w:ascii="Courier New" w:hAnsi="Courier New" w:cs="Courier New"/>
          <w:color w:val="000000"/>
          <w:sz w:val="16"/>
          <w:szCs w:val="18"/>
        </w:rPr>
        <w:t>s</w:t>
      </w:r>
    </w:p>
  </w:footnote>
  <w:footnote w:id="4">
    <w:p w:rsidR="00283073" w:rsidRDefault="00283073"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283073" w:rsidRPr="00C8152C" w:rsidRDefault="00283073"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283073" w:rsidRDefault="00283073"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073" w:rsidRPr="001279F2" w:rsidRDefault="00283073" w:rsidP="001279F2">
    <w:pPr>
      <w:pStyle w:val="ACLSubmissionConfidentialityHeader"/>
    </w:pPr>
    <w:r w:rsidRPr="001279F2">
      <w:t>NAACL 2016 Submission ***.  Confidential review copy. DO NOT DISTRIBUTE.</w:t>
    </w:r>
  </w:p>
  <w:p w:rsidR="00283073" w:rsidRDefault="00283073" w:rsidP="00FE794D">
    <w:pPr>
      <w:jc w:val="center"/>
      <w:rPr>
        <w:rFonts w:ascii="Arial" w:hAnsi="Arial" w:cs="Arial"/>
        <w:b/>
        <w:sz w:val="18"/>
      </w:rPr>
    </w:pPr>
  </w:p>
  <w:p w:rsidR="00283073" w:rsidRDefault="00283073" w:rsidP="00FE794D">
    <w:pPr>
      <w:jc w:val="center"/>
      <w:rPr>
        <w:rFonts w:ascii="Arial" w:hAnsi="Arial" w:cs="Arial"/>
        <w:b/>
        <w:sz w:val="18"/>
      </w:rPr>
    </w:pPr>
  </w:p>
  <w:p w:rsidR="00283073" w:rsidRPr="00FE794D" w:rsidRDefault="00283073"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3E"/>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1E14"/>
    <w:rsid w:val="00042F57"/>
    <w:rsid w:val="0005150A"/>
    <w:rsid w:val="00051B5B"/>
    <w:rsid w:val="00052A78"/>
    <w:rsid w:val="000616BD"/>
    <w:rsid w:val="00061C94"/>
    <w:rsid w:val="00070665"/>
    <w:rsid w:val="00070965"/>
    <w:rsid w:val="0007224D"/>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25C"/>
    <w:rsid w:val="00107ACA"/>
    <w:rsid w:val="00111988"/>
    <w:rsid w:val="001136E1"/>
    <w:rsid w:val="00116AC5"/>
    <w:rsid w:val="0012340F"/>
    <w:rsid w:val="001244A7"/>
    <w:rsid w:val="001260DE"/>
    <w:rsid w:val="00127666"/>
    <w:rsid w:val="001279F2"/>
    <w:rsid w:val="001306A9"/>
    <w:rsid w:val="0013104F"/>
    <w:rsid w:val="00135549"/>
    <w:rsid w:val="00137351"/>
    <w:rsid w:val="00143B69"/>
    <w:rsid w:val="00144BF7"/>
    <w:rsid w:val="00146F30"/>
    <w:rsid w:val="001523F4"/>
    <w:rsid w:val="00154035"/>
    <w:rsid w:val="001542FF"/>
    <w:rsid w:val="00157FDB"/>
    <w:rsid w:val="00161CA4"/>
    <w:rsid w:val="001623F4"/>
    <w:rsid w:val="00164540"/>
    <w:rsid w:val="00176848"/>
    <w:rsid w:val="001826DD"/>
    <w:rsid w:val="00191EDF"/>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467C"/>
    <w:rsid w:val="002263B1"/>
    <w:rsid w:val="00235C1C"/>
    <w:rsid w:val="00243AA3"/>
    <w:rsid w:val="002443B8"/>
    <w:rsid w:val="0024756A"/>
    <w:rsid w:val="0025278A"/>
    <w:rsid w:val="00253EFC"/>
    <w:rsid w:val="00255301"/>
    <w:rsid w:val="002639B3"/>
    <w:rsid w:val="0026405D"/>
    <w:rsid w:val="00266F6E"/>
    <w:rsid w:val="0027176F"/>
    <w:rsid w:val="00272E1C"/>
    <w:rsid w:val="002732FD"/>
    <w:rsid w:val="002767D7"/>
    <w:rsid w:val="00283073"/>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CAF"/>
    <w:rsid w:val="002E706A"/>
    <w:rsid w:val="002F6DB9"/>
    <w:rsid w:val="003041EE"/>
    <w:rsid w:val="00312150"/>
    <w:rsid w:val="003124B5"/>
    <w:rsid w:val="00314F59"/>
    <w:rsid w:val="0031630E"/>
    <w:rsid w:val="00321582"/>
    <w:rsid w:val="003227ED"/>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67"/>
    <w:rsid w:val="003802FF"/>
    <w:rsid w:val="00381EB4"/>
    <w:rsid w:val="00385FFD"/>
    <w:rsid w:val="003960B6"/>
    <w:rsid w:val="003A50EC"/>
    <w:rsid w:val="003A5953"/>
    <w:rsid w:val="003A5F4E"/>
    <w:rsid w:val="003A6C21"/>
    <w:rsid w:val="003B3AF5"/>
    <w:rsid w:val="003B4F64"/>
    <w:rsid w:val="003C337A"/>
    <w:rsid w:val="003D671F"/>
    <w:rsid w:val="003D69C8"/>
    <w:rsid w:val="003E16B3"/>
    <w:rsid w:val="003E5149"/>
    <w:rsid w:val="003E5187"/>
    <w:rsid w:val="003E5420"/>
    <w:rsid w:val="003E6319"/>
    <w:rsid w:val="003F3D40"/>
    <w:rsid w:val="003F4830"/>
    <w:rsid w:val="003F6BDB"/>
    <w:rsid w:val="003F7C51"/>
    <w:rsid w:val="00407A48"/>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3F93"/>
    <w:rsid w:val="004B2150"/>
    <w:rsid w:val="004B4AC4"/>
    <w:rsid w:val="004C06B9"/>
    <w:rsid w:val="004D2D61"/>
    <w:rsid w:val="004E02A9"/>
    <w:rsid w:val="004E4AB5"/>
    <w:rsid w:val="004E5AC0"/>
    <w:rsid w:val="004E5BCD"/>
    <w:rsid w:val="004F231F"/>
    <w:rsid w:val="004F29F4"/>
    <w:rsid w:val="004F7C24"/>
    <w:rsid w:val="00501C85"/>
    <w:rsid w:val="00503966"/>
    <w:rsid w:val="00505040"/>
    <w:rsid w:val="00511102"/>
    <w:rsid w:val="0051277F"/>
    <w:rsid w:val="00514C45"/>
    <w:rsid w:val="005151C6"/>
    <w:rsid w:val="00515FD1"/>
    <w:rsid w:val="00517817"/>
    <w:rsid w:val="00520F2C"/>
    <w:rsid w:val="00522D46"/>
    <w:rsid w:val="00522E53"/>
    <w:rsid w:val="00526560"/>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7E3"/>
    <w:rsid w:val="005B39E5"/>
    <w:rsid w:val="005B5E35"/>
    <w:rsid w:val="005C1FC8"/>
    <w:rsid w:val="005C5A9F"/>
    <w:rsid w:val="005D27CD"/>
    <w:rsid w:val="005D4B7B"/>
    <w:rsid w:val="005D4CE5"/>
    <w:rsid w:val="005D580C"/>
    <w:rsid w:val="005D634E"/>
    <w:rsid w:val="005E0DDC"/>
    <w:rsid w:val="005E637C"/>
    <w:rsid w:val="005F4092"/>
    <w:rsid w:val="005F522B"/>
    <w:rsid w:val="005F7489"/>
    <w:rsid w:val="0060041E"/>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3D9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87DB2"/>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3050"/>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0430"/>
    <w:rsid w:val="00833E00"/>
    <w:rsid w:val="0084665C"/>
    <w:rsid w:val="0085139B"/>
    <w:rsid w:val="00857FB5"/>
    <w:rsid w:val="00860D0A"/>
    <w:rsid w:val="008630C7"/>
    <w:rsid w:val="00866506"/>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54D8"/>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5693A"/>
    <w:rsid w:val="009577B4"/>
    <w:rsid w:val="00962524"/>
    <w:rsid w:val="00963D8C"/>
    <w:rsid w:val="0096461C"/>
    <w:rsid w:val="00967C40"/>
    <w:rsid w:val="009722F0"/>
    <w:rsid w:val="00976CB8"/>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5AA4"/>
    <w:rsid w:val="00A36FEC"/>
    <w:rsid w:val="00A5039E"/>
    <w:rsid w:val="00A50F8B"/>
    <w:rsid w:val="00A56430"/>
    <w:rsid w:val="00A56EDB"/>
    <w:rsid w:val="00A57706"/>
    <w:rsid w:val="00A6358A"/>
    <w:rsid w:val="00A64DE1"/>
    <w:rsid w:val="00A70E0C"/>
    <w:rsid w:val="00A7546E"/>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14BD"/>
    <w:rsid w:val="00B13E20"/>
    <w:rsid w:val="00B228B6"/>
    <w:rsid w:val="00B23714"/>
    <w:rsid w:val="00B24498"/>
    <w:rsid w:val="00B25BEF"/>
    <w:rsid w:val="00B26B86"/>
    <w:rsid w:val="00B333B3"/>
    <w:rsid w:val="00B41532"/>
    <w:rsid w:val="00B50EBF"/>
    <w:rsid w:val="00B66494"/>
    <w:rsid w:val="00B77785"/>
    <w:rsid w:val="00B80294"/>
    <w:rsid w:val="00B80EDC"/>
    <w:rsid w:val="00B84A3E"/>
    <w:rsid w:val="00B85556"/>
    <w:rsid w:val="00B90D23"/>
    <w:rsid w:val="00B917BA"/>
    <w:rsid w:val="00B97A70"/>
    <w:rsid w:val="00BA5F06"/>
    <w:rsid w:val="00BA6994"/>
    <w:rsid w:val="00BA7376"/>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07CC2"/>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D00868"/>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902B1"/>
    <w:rsid w:val="00D92CD1"/>
    <w:rsid w:val="00D962C7"/>
    <w:rsid w:val="00DA0CA1"/>
    <w:rsid w:val="00DA3498"/>
    <w:rsid w:val="00DA43AF"/>
    <w:rsid w:val="00DB218C"/>
    <w:rsid w:val="00DB28A3"/>
    <w:rsid w:val="00DB2BD6"/>
    <w:rsid w:val="00DB31D1"/>
    <w:rsid w:val="00DD0795"/>
    <w:rsid w:val="00DD0EC1"/>
    <w:rsid w:val="00DD17AE"/>
    <w:rsid w:val="00DD1E0F"/>
    <w:rsid w:val="00DD3DAA"/>
    <w:rsid w:val="00DD42DD"/>
    <w:rsid w:val="00DD6DB0"/>
    <w:rsid w:val="00DD7B9D"/>
    <w:rsid w:val="00DD7CE0"/>
    <w:rsid w:val="00DE536C"/>
    <w:rsid w:val="00DE60A4"/>
    <w:rsid w:val="00DE65A5"/>
    <w:rsid w:val="00DF22A4"/>
    <w:rsid w:val="00DF332F"/>
    <w:rsid w:val="00DF48E5"/>
    <w:rsid w:val="00DF497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45191"/>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0C96"/>
    <w:rsid w:val="00EB205D"/>
    <w:rsid w:val="00EC4631"/>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6F3E"/>
    <w:rsid w:val="00F47690"/>
    <w:rsid w:val="00F477EC"/>
    <w:rsid w:val="00F515DF"/>
    <w:rsid w:val="00F61E56"/>
    <w:rsid w:val="00F63E39"/>
    <w:rsid w:val="00F63FED"/>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5B481E-3CBD-4E2C-A79D-C8D0397F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it\AppData\Local\Packages\Microsoft.MicrosoftEdge_8wekyb3d8bbwe\TempState\Downloads\naaclhlt2016%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C14A2-8487-45B7-BB06-3BEB03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 (2).dotx</Template>
  <TotalTime>0</TotalTime>
  <Pages>6</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Rachit Aggarwal</dc:creator>
  <cp:keywords/>
  <dc:description/>
  <cp:lastModifiedBy>user</cp:lastModifiedBy>
  <cp:revision>2</cp:revision>
  <cp:lastPrinted>2015-10-16T00:52:00Z</cp:lastPrinted>
  <dcterms:created xsi:type="dcterms:W3CDTF">2017-10-17T20:41:00Z</dcterms:created>
  <dcterms:modified xsi:type="dcterms:W3CDTF">2017-10-17T20:41:00Z</dcterms:modified>
</cp:coreProperties>
</file>